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AD2" w:rsidRPr="00D34AD2" w:rsidRDefault="00D34AD2" w:rsidP="00D34AD2">
      <w:pPr>
        <w:spacing w:after="0"/>
        <w:rPr>
          <w:b/>
          <w:sz w:val="16"/>
          <w:szCs w:val="16"/>
        </w:rPr>
      </w:pPr>
      <w:bookmarkStart w:id="0" w:name="_GoBack"/>
      <w:bookmarkEnd w:id="0"/>
      <w:r w:rsidRPr="00D34AD2">
        <w:rPr>
          <w:b/>
          <w:sz w:val="16"/>
          <w:szCs w:val="16"/>
        </w:rPr>
        <w:t xml:space="preserve">20CS6037 Machine Learning </w:t>
      </w:r>
    </w:p>
    <w:p w:rsidR="00D34AD2" w:rsidRPr="00D34AD2" w:rsidRDefault="00D34AD2" w:rsidP="00D34AD2">
      <w:pPr>
        <w:spacing w:after="0"/>
        <w:rPr>
          <w:b/>
          <w:sz w:val="16"/>
          <w:szCs w:val="16"/>
        </w:rPr>
      </w:pPr>
      <w:r w:rsidRPr="00D34AD2">
        <w:rPr>
          <w:b/>
          <w:sz w:val="16"/>
          <w:szCs w:val="16"/>
        </w:rPr>
        <w:t>Fall Semester 2015</w:t>
      </w:r>
    </w:p>
    <w:p w:rsidR="00E26CC6" w:rsidRDefault="0061537B" w:rsidP="00AA5340">
      <w:pPr>
        <w:spacing w:after="0"/>
        <w:jc w:val="center"/>
        <w:rPr>
          <w:b/>
        </w:rPr>
      </w:pPr>
      <w:r w:rsidRPr="00AA5340">
        <w:rPr>
          <w:b/>
        </w:rPr>
        <w:t xml:space="preserve">Assignment </w:t>
      </w:r>
      <w:r w:rsidR="00F170AC">
        <w:rPr>
          <w:b/>
        </w:rPr>
        <w:t>3</w:t>
      </w:r>
    </w:p>
    <w:p w:rsidR="00AA5340" w:rsidRDefault="00AA5340" w:rsidP="00AA5340">
      <w:pPr>
        <w:spacing w:after="0"/>
        <w:jc w:val="center"/>
        <w:rPr>
          <w:b/>
        </w:rPr>
      </w:pPr>
      <w:r>
        <w:rPr>
          <w:b/>
        </w:rPr>
        <w:t xml:space="preserve">Assigned </w:t>
      </w:r>
      <w:r w:rsidR="00F170AC">
        <w:rPr>
          <w:b/>
        </w:rPr>
        <w:t>10/6/2015</w:t>
      </w:r>
    </w:p>
    <w:p w:rsidR="00AA5340" w:rsidRPr="00AA5340" w:rsidRDefault="00AA5340" w:rsidP="00AA5340">
      <w:pPr>
        <w:spacing w:after="0"/>
        <w:jc w:val="center"/>
        <w:rPr>
          <w:b/>
        </w:rPr>
      </w:pPr>
      <w:r>
        <w:rPr>
          <w:b/>
        </w:rPr>
        <w:t xml:space="preserve">Due </w:t>
      </w:r>
      <w:r w:rsidR="00F170AC">
        <w:rPr>
          <w:b/>
        </w:rPr>
        <w:t>10/14/2015 on BB 11:59PM</w:t>
      </w:r>
    </w:p>
    <w:p w:rsidR="00D34AD2" w:rsidRDefault="00D34AD2" w:rsidP="00AA5340">
      <w:pPr>
        <w:spacing w:after="0"/>
      </w:pPr>
    </w:p>
    <w:p w:rsidR="0061537B" w:rsidRDefault="0061537B" w:rsidP="00AA5340">
      <w:pPr>
        <w:spacing w:after="0"/>
      </w:pPr>
      <w:r>
        <w:t xml:space="preserve">In this assignment you are to implement in </w:t>
      </w:r>
      <w:proofErr w:type="spellStart"/>
      <w:r>
        <w:t>Matlab</w:t>
      </w:r>
      <w:proofErr w:type="spellEnd"/>
      <w:r>
        <w:t xml:space="preserve"> the </w:t>
      </w:r>
      <w:r w:rsidR="00F170AC">
        <w:t xml:space="preserve">following </w:t>
      </w:r>
      <w:r w:rsidR="00AA5340">
        <w:t>concept lea</w:t>
      </w:r>
      <w:r w:rsidR="00F170AC">
        <w:t>r</w:t>
      </w:r>
      <w:r w:rsidR="00AA5340">
        <w:t xml:space="preserve">ning </w:t>
      </w:r>
      <w:proofErr w:type="gramStart"/>
      <w:r>
        <w:t xml:space="preserve">algorithms </w:t>
      </w:r>
      <w:r w:rsidR="00F170AC">
        <w:t>:</w:t>
      </w:r>
      <w:proofErr w:type="gramEnd"/>
    </w:p>
    <w:p w:rsidR="0061537B" w:rsidRDefault="0061537B" w:rsidP="00AA5340">
      <w:pPr>
        <w:pStyle w:val="ListParagraph"/>
        <w:numPr>
          <w:ilvl w:val="0"/>
          <w:numId w:val="2"/>
        </w:numPr>
        <w:spacing w:after="0"/>
      </w:pPr>
      <w:proofErr w:type="spellStart"/>
      <w:r>
        <w:t>FindS</w:t>
      </w:r>
      <w:proofErr w:type="spellEnd"/>
    </w:p>
    <w:p w:rsidR="0061537B" w:rsidRDefault="0061537B" w:rsidP="00AA5340">
      <w:pPr>
        <w:pStyle w:val="ListParagraph"/>
        <w:numPr>
          <w:ilvl w:val="0"/>
          <w:numId w:val="2"/>
        </w:numPr>
        <w:spacing w:after="0"/>
      </w:pPr>
      <w:proofErr w:type="spellStart"/>
      <w:r>
        <w:t>ListE</w:t>
      </w:r>
      <w:proofErr w:type="spellEnd"/>
      <w:r>
        <w:t xml:space="preserve"> (list-then-eliminate)</w:t>
      </w:r>
    </w:p>
    <w:p w:rsidR="0061537B" w:rsidRDefault="0061537B" w:rsidP="00AA5340">
      <w:pPr>
        <w:pStyle w:val="ListParagraph"/>
        <w:numPr>
          <w:ilvl w:val="0"/>
          <w:numId w:val="2"/>
        </w:numPr>
        <w:spacing w:after="0"/>
      </w:pPr>
      <w:r>
        <w:t>CE (</w:t>
      </w:r>
      <w:proofErr w:type="spellStart"/>
      <w:r>
        <w:t>Candidate_Elimintation</w:t>
      </w:r>
      <w:proofErr w:type="spellEnd"/>
      <w:r>
        <w:t>.</w:t>
      </w:r>
    </w:p>
    <w:p w:rsidR="00F170AC" w:rsidRDefault="00F170AC" w:rsidP="00AA5340">
      <w:pPr>
        <w:spacing w:after="0"/>
      </w:pPr>
    </w:p>
    <w:p w:rsidR="00F170AC" w:rsidRDefault="0061537B" w:rsidP="00AA5340">
      <w:pPr>
        <w:spacing w:after="0"/>
      </w:pPr>
      <w:r>
        <w:t xml:space="preserve">You will apply each of these algorithms on the Iris dataset.  </w:t>
      </w:r>
    </w:p>
    <w:p w:rsidR="00F170AC" w:rsidRDefault="00F170AC" w:rsidP="00AA5340">
      <w:pPr>
        <w:spacing w:after="0"/>
      </w:pPr>
    </w:p>
    <w:p w:rsidR="00AA5340" w:rsidRDefault="00AA5340" w:rsidP="00AA5340">
      <w:pPr>
        <w:spacing w:after="0"/>
      </w:pPr>
      <w:r>
        <w:t>However, your program should be general enough so that it can be applied to other labeled data sets in which a data point is of the form</w:t>
      </w:r>
    </w:p>
    <w:p w:rsidR="004B401C" w:rsidRDefault="00AA5340" w:rsidP="00AA5340">
      <w:pPr>
        <w:spacing w:after="0"/>
      </w:pPr>
      <w:r>
        <w:t xml:space="preserve"> </w:t>
      </w:r>
    </w:p>
    <w:p w:rsidR="00AA5340" w:rsidRDefault="00AA5340" w:rsidP="00AA5340">
      <w:pPr>
        <w:spacing w:after="0"/>
      </w:pPr>
      <w:r>
        <w:t xml:space="preserve">[attr1 attr2 attr3 …. </w:t>
      </w:r>
      <w:proofErr w:type="spellStart"/>
      <w:r>
        <w:t>attrn</w:t>
      </w:r>
      <w:proofErr w:type="spellEnd"/>
      <w:r>
        <w:t xml:space="preserve"> class]</w:t>
      </w:r>
    </w:p>
    <w:p w:rsidR="00F170AC" w:rsidRDefault="00F170AC" w:rsidP="00AA5340">
      <w:pPr>
        <w:spacing w:after="0"/>
      </w:pPr>
    </w:p>
    <w:p w:rsidR="00AA5340" w:rsidRDefault="0061537B" w:rsidP="00AA5340">
      <w:pPr>
        <w:spacing w:after="0"/>
      </w:pPr>
      <w:r>
        <w:t>A complete description of the data set is available at</w:t>
      </w:r>
      <w:r w:rsidR="00AA5340">
        <w:t xml:space="preserve"> </w:t>
      </w:r>
      <w:hyperlink r:id="rId6" w:history="1">
        <w:r w:rsidRPr="00B86D1A">
          <w:rPr>
            <w:rStyle w:val="Hyperlink"/>
          </w:rPr>
          <w:t>http://en.wikipedia.org/wiki/Iris_flower_data_set</w:t>
        </w:r>
      </w:hyperlink>
      <w:r>
        <w:t xml:space="preserve">. </w:t>
      </w:r>
    </w:p>
    <w:p w:rsidR="00F170AC" w:rsidRDefault="00F170AC" w:rsidP="00AA5340">
      <w:pPr>
        <w:spacing w:after="0"/>
      </w:pPr>
    </w:p>
    <w:p w:rsidR="0061537B" w:rsidRDefault="0061537B" w:rsidP="00AA5340">
      <w:pPr>
        <w:spacing w:after="0"/>
      </w:pPr>
      <w:r>
        <w:t xml:space="preserve">The dataset can be downloaded from </w:t>
      </w:r>
      <w:hyperlink r:id="rId7" w:history="1">
        <w:r w:rsidRPr="00B86D1A">
          <w:rPr>
            <w:rStyle w:val="Hyperlink"/>
          </w:rPr>
          <w:t>http://archive.ics.uci.edu/ml/datasets/Iris</w:t>
        </w:r>
      </w:hyperlink>
      <w:r w:rsidR="008F5A58">
        <w:t>.</w:t>
      </w:r>
    </w:p>
    <w:p w:rsidR="00F170AC" w:rsidRDefault="00F170AC" w:rsidP="00AA5340">
      <w:pPr>
        <w:spacing w:after="0"/>
      </w:pPr>
      <w:r>
        <w:t xml:space="preserve">The </w:t>
      </w:r>
      <w:proofErr w:type="spellStart"/>
      <w:r>
        <w:t>Matlab</w:t>
      </w:r>
      <w:proofErr w:type="spellEnd"/>
      <w:r>
        <w:t xml:space="preserve"> command </w:t>
      </w:r>
      <w:r w:rsidRPr="00F170AC">
        <w:rPr>
          <w:rFonts w:ascii="Courier New" w:hAnsi="Courier New" w:cs="Courier New"/>
          <w:b/>
        </w:rPr>
        <w:t xml:space="preserve">load </w:t>
      </w:r>
      <w:proofErr w:type="spellStart"/>
      <w:r w:rsidRPr="00F170AC">
        <w:rPr>
          <w:rFonts w:ascii="Courier New" w:hAnsi="Courier New" w:cs="Courier New"/>
          <w:b/>
        </w:rPr>
        <w:t>fisheriris</w:t>
      </w:r>
      <w:proofErr w:type="spellEnd"/>
      <w:r>
        <w:t xml:space="preserve"> will load it into your workspace. </w:t>
      </w:r>
    </w:p>
    <w:p w:rsidR="00F170AC" w:rsidRDefault="00F170AC" w:rsidP="00AA5340">
      <w:pPr>
        <w:spacing w:after="0"/>
      </w:pPr>
    </w:p>
    <w:p w:rsidR="008F5A58" w:rsidRDefault="00F170AC" w:rsidP="00AA5340">
      <w:pPr>
        <w:spacing w:after="0"/>
      </w:pPr>
      <w:r>
        <w:t>Again, t</w:t>
      </w:r>
      <w:r w:rsidR="008F5A58">
        <w:t xml:space="preserve">he </w:t>
      </w:r>
      <w:r w:rsidR="00AA5340">
        <w:t xml:space="preserve">iris </w:t>
      </w:r>
      <w:r w:rsidR="008F5A58">
        <w:t>data</w:t>
      </w:r>
      <w:r w:rsidR="00AA5340">
        <w:t xml:space="preserve"> set</w:t>
      </w:r>
      <w:r w:rsidR="008F5A58">
        <w:t xml:space="preserve"> describe</w:t>
      </w:r>
      <w:r w:rsidR="00AA5340">
        <w:t>s</w:t>
      </w:r>
      <w:r w:rsidR="008F5A58">
        <w:t xml:space="preserve"> three types of iris flowers: </w:t>
      </w:r>
      <w:proofErr w:type="spellStart"/>
      <w:r w:rsidR="008F5A58">
        <w:t>Setosa</w:t>
      </w:r>
      <w:proofErr w:type="spellEnd"/>
      <w:r w:rsidR="008F5A58">
        <w:t xml:space="preserve">, Versicolor, and </w:t>
      </w:r>
      <w:proofErr w:type="spellStart"/>
      <w:r w:rsidR="008F5A58">
        <w:t>Vriginica</w:t>
      </w:r>
      <w:proofErr w:type="spellEnd"/>
      <w:r w:rsidR="008F5A58">
        <w:t>.</w:t>
      </w:r>
    </w:p>
    <w:p w:rsidR="00F170AC" w:rsidRDefault="00F170AC" w:rsidP="00AA5340">
      <w:pPr>
        <w:spacing w:after="0"/>
      </w:pPr>
    </w:p>
    <w:p w:rsidR="0061537B" w:rsidRDefault="0061537B" w:rsidP="00AA5340">
      <w:pPr>
        <w:spacing w:after="0"/>
      </w:pPr>
      <w:r w:rsidRPr="00F170AC">
        <w:rPr>
          <w:b/>
        </w:rPr>
        <w:t xml:space="preserve">You will want to learn each class separately: </w:t>
      </w:r>
      <w:r w:rsidRPr="00F170AC">
        <w:t xml:space="preserve">for example, suppose we want to learn </w:t>
      </w:r>
      <w:proofErr w:type="spellStart"/>
      <w:r w:rsidR="008F5A58" w:rsidRPr="00F170AC">
        <w:t>S</w:t>
      </w:r>
      <w:r w:rsidRPr="00F170AC">
        <w:t>etosa</w:t>
      </w:r>
      <w:proofErr w:type="spellEnd"/>
      <w:r>
        <w:t xml:space="preserve">.  Then each example of one of the two other classes is a negative example for </w:t>
      </w:r>
      <w:proofErr w:type="spellStart"/>
      <w:r w:rsidR="008F5A58">
        <w:t>S</w:t>
      </w:r>
      <w:r>
        <w:t>etosa</w:t>
      </w:r>
      <w:proofErr w:type="spellEnd"/>
      <w:r>
        <w:t xml:space="preserve">.  </w:t>
      </w:r>
    </w:p>
    <w:p w:rsidR="008F5A58" w:rsidRPr="00AA5340" w:rsidRDefault="008F5A58" w:rsidP="00AA5340">
      <w:pPr>
        <w:spacing w:after="0"/>
        <w:rPr>
          <w:b/>
        </w:rPr>
      </w:pPr>
      <w:r w:rsidRPr="00AA5340">
        <w:rPr>
          <w:b/>
        </w:rPr>
        <w:t>Example of data from the iris dataset</w:t>
      </w:r>
    </w:p>
    <w:p w:rsidR="008F5A58" w:rsidRPr="00F170AC" w:rsidRDefault="008F5A58" w:rsidP="00AA5340">
      <w:pPr>
        <w:spacing w:after="0"/>
        <w:rPr>
          <w:b/>
        </w:rPr>
      </w:pPr>
      <w:proofErr w:type="spellStart"/>
      <w:r w:rsidRPr="00F170AC">
        <w:rPr>
          <w:b/>
        </w:rPr>
        <w:t>Setosa</w:t>
      </w:r>
      <w:proofErr w:type="spellEnd"/>
    </w:p>
    <w:p w:rsidR="008F5A58" w:rsidRDefault="008F5A58" w:rsidP="00AA5340">
      <w:pPr>
        <w:spacing w:after="0"/>
      </w:pPr>
      <w:r>
        <w:t>5.1</w:t>
      </w:r>
      <w:r>
        <w:tab/>
        <w:t xml:space="preserve"> 3.5 </w:t>
      </w:r>
      <w:r>
        <w:tab/>
        <w:t xml:space="preserve">1.4 </w:t>
      </w:r>
      <w:r>
        <w:tab/>
        <w:t xml:space="preserve">0.2 </w:t>
      </w:r>
      <w:r>
        <w:tab/>
      </w:r>
      <w:r w:rsidRPr="008F5A58">
        <w:rPr>
          <w:b/>
        </w:rPr>
        <w:t>1</w:t>
      </w:r>
    </w:p>
    <w:p w:rsidR="008F5A58" w:rsidRDefault="008F5A58" w:rsidP="00AA5340">
      <w:pPr>
        <w:spacing w:after="0"/>
      </w:pPr>
      <w:r>
        <w:t xml:space="preserve">4.9 </w:t>
      </w:r>
      <w:r>
        <w:tab/>
        <w:t xml:space="preserve">3.0 </w:t>
      </w:r>
      <w:r>
        <w:tab/>
        <w:t>1.4</w:t>
      </w:r>
      <w:r>
        <w:tab/>
        <w:t xml:space="preserve"> 0.2 </w:t>
      </w:r>
      <w:r>
        <w:tab/>
      </w:r>
      <w:r w:rsidRPr="008F5A58">
        <w:rPr>
          <w:b/>
        </w:rPr>
        <w:t>1</w:t>
      </w:r>
    </w:p>
    <w:p w:rsidR="008F5A58" w:rsidRDefault="008F5A58" w:rsidP="00AA5340">
      <w:pPr>
        <w:spacing w:after="0"/>
      </w:pPr>
      <w:r>
        <w:t xml:space="preserve">4.7 </w:t>
      </w:r>
      <w:r>
        <w:tab/>
        <w:t xml:space="preserve">3.2 </w:t>
      </w:r>
      <w:r>
        <w:tab/>
        <w:t xml:space="preserve">1.3 </w:t>
      </w:r>
      <w:r>
        <w:tab/>
        <w:t xml:space="preserve">0.2 </w:t>
      </w:r>
      <w:r>
        <w:tab/>
      </w:r>
      <w:r w:rsidRPr="008F5A58">
        <w:rPr>
          <w:b/>
        </w:rPr>
        <w:t>1</w:t>
      </w:r>
    </w:p>
    <w:p w:rsidR="008F5A58" w:rsidRDefault="008F5A58" w:rsidP="00AA5340">
      <w:pPr>
        <w:spacing w:after="0"/>
      </w:pPr>
      <w:r>
        <w:t xml:space="preserve">4.6 </w:t>
      </w:r>
      <w:r>
        <w:tab/>
        <w:t>3.1</w:t>
      </w:r>
      <w:r>
        <w:tab/>
        <w:t xml:space="preserve"> 1.5 </w:t>
      </w:r>
      <w:r>
        <w:tab/>
        <w:t xml:space="preserve">0.2 </w:t>
      </w:r>
      <w:r>
        <w:tab/>
      </w:r>
      <w:r w:rsidRPr="008F5A58">
        <w:rPr>
          <w:b/>
        </w:rPr>
        <w:t>1</w:t>
      </w:r>
    </w:p>
    <w:p w:rsidR="008F5A58" w:rsidRDefault="008F5A58" w:rsidP="00AA5340">
      <w:pPr>
        <w:spacing w:after="0"/>
      </w:pPr>
      <w:r>
        <w:t xml:space="preserve">5.0 </w:t>
      </w:r>
      <w:r>
        <w:tab/>
        <w:t xml:space="preserve">3.6 </w:t>
      </w:r>
      <w:r>
        <w:tab/>
        <w:t xml:space="preserve">1.4 </w:t>
      </w:r>
      <w:r>
        <w:tab/>
        <w:t xml:space="preserve">0.2 </w:t>
      </w:r>
      <w:r>
        <w:tab/>
      </w:r>
      <w:r w:rsidRPr="008F5A58">
        <w:rPr>
          <w:b/>
        </w:rPr>
        <w:t>1</w:t>
      </w:r>
    </w:p>
    <w:p w:rsidR="008F5A58" w:rsidRDefault="008F5A58" w:rsidP="00AA5340">
      <w:pPr>
        <w:spacing w:after="0"/>
        <w:rPr>
          <w:b/>
        </w:rPr>
      </w:pPr>
      <w:r>
        <w:rPr>
          <w:b/>
        </w:rPr>
        <w:t>Versicolor</w:t>
      </w:r>
    </w:p>
    <w:p w:rsidR="008F5A58" w:rsidRPr="00F170AC" w:rsidRDefault="008F5A58" w:rsidP="00AA5340">
      <w:pPr>
        <w:spacing w:after="0"/>
      </w:pPr>
      <w:r w:rsidRPr="00F170AC">
        <w:t xml:space="preserve">5.6 </w:t>
      </w:r>
      <w:r w:rsidRPr="00F170AC">
        <w:tab/>
        <w:t>3.0</w:t>
      </w:r>
      <w:r w:rsidRPr="00F170AC">
        <w:tab/>
        <w:t xml:space="preserve"> 4.1 </w:t>
      </w:r>
      <w:r w:rsidRPr="00F170AC">
        <w:tab/>
        <w:t xml:space="preserve">1.3 </w:t>
      </w:r>
      <w:r w:rsidRPr="00F170AC">
        <w:tab/>
        <w:t>2</w:t>
      </w:r>
    </w:p>
    <w:p w:rsidR="008F5A58" w:rsidRPr="00F170AC" w:rsidRDefault="008F5A58" w:rsidP="00AA5340">
      <w:pPr>
        <w:spacing w:after="0"/>
      </w:pPr>
      <w:r w:rsidRPr="00F170AC">
        <w:t xml:space="preserve">5.5 </w:t>
      </w:r>
      <w:r w:rsidRPr="00F170AC">
        <w:tab/>
        <w:t xml:space="preserve">2.5 </w:t>
      </w:r>
      <w:r w:rsidRPr="00F170AC">
        <w:tab/>
        <w:t xml:space="preserve">4.0 </w:t>
      </w:r>
      <w:r w:rsidRPr="00F170AC">
        <w:tab/>
        <w:t xml:space="preserve">1.3 </w:t>
      </w:r>
      <w:r w:rsidRPr="00F170AC">
        <w:tab/>
        <w:t>2</w:t>
      </w:r>
    </w:p>
    <w:p w:rsidR="008F5A58" w:rsidRPr="00F170AC" w:rsidRDefault="008F5A58" w:rsidP="00AA5340">
      <w:pPr>
        <w:spacing w:after="0"/>
      </w:pPr>
      <w:r w:rsidRPr="00F170AC">
        <w:t xml:space="preserve">6.1 </w:t>
      </w:r>
      <w:r w:rsidRPr="00F170AC">
        <w:tab/>
        <w:t xml:space="preserve">3.0 </w:t>
      </w:r>
      <w:r w:rsidRPr="00F170AC">
        <w:tab/>
        <w:t xml:space="preserve">4.6 </w:t>
      </w:r>
      <w:r w:rsidRPr="00F170AC">
        <w:tab/>
        <w:t xml:space="preserve">1.4 </w:t>
      </w:r>
      <w:r w:rsidRPr="00F170AC">
        <w:tab/>
        <w:t>2</w:t>
      </w:r>
    </w:p>
    <w:p w:rsidR="008F5A58" w:rsidRPr="00F170AC" w:rsidRDefault="008F5A58" w:rsidP="00AA5340">
      <w:pPr>
        <w:spacing w:after="0"/>
      </w:pPr>
      <w:r w:rsidRPr="00F170AC">
        <w:t xml:space="preserve">5.8 </w:t>
      </w:r>
      <w:r w:rsidRPr="00F170AC">
        <w:tab/>
        <w:t xml:space="preserve">2.6 </w:t>
      </w:r>
      <w:r w:rsidRPr="00F170AC">
        <w:tab/>
        <w:t xml:space="preserve">4.0 </w:t>
      </w:r>
      <w:r w:rsidRPr="00F170AC">
        <w:tab/>
        <w:t xml:space="preserve">1.2 </w:t>
      </w:r>
      <w:r w:rsidRPr="00F170AC">
        <w:tab/>
        <w:t>2</w:t>
      </w:r>
    </w:p>
    <w:p w:rsidR="008F5A58" w:rsidRPr="00F170AC" w:rsidRDefault="008F5A58" w:rsidP="00AA5340">
      <w:pPr>
        <w:spacing w:after="0"/>
      </w:pPr>
      <w:r w:rsidRPr="00F170AC">
        <w:t xml:space="preserve">5.0 </w:t>
      </w:r>
      <w:r w:rsidRPr="00F170AC">
        <w:tab/>
        <w:t xml:space="preserve">2.3 </w:t>
      </w:r>
      <w:r w:rsidRPr="00F170AC">
        <w:tab/>
        <w:t xml:space="preserve">3.3 </w:t>
      </w:r>
      <w:r w:rsidRPr="00F170AC">
        <w:tab/>
        <w:t xml:space="preserve">1.0 </w:t>
      </w:r>
      <w:r w:rsidRPr="00F170AC">
        <w:tab/>
        <w:t>2</w:t>
      </w:r>
    </w:p>
    <w:p w:rsidR="008F5A58" w:rsidRPr="008F5A58" w:rsidRDefault="008F5A58" w:rsidP="00AA5340">
      <w:pPr>
        <w:spacing w:after="0"/>
        <w:rPr>
          <w:b/>
        </w:rPr>
      </w:pPr>
      <w:proofErr w:type="spellStart"/>
      <w:r w:rsidRPr="008F5A58">
        <w:rPr>
          <w:b/>
        </w:rPr>
        <w:t>Virginica</w:t>
      </w:r>
      <w:proofErr w:type="spellEnd"/>
    </w:p>
    <w:p w:rsidR="008F5A58" w:rsidRDefault="008F5A58" w:rsidP="00AA5340">
      <w:pPr>
        <w:spacing w:after="0"/>
      </w:pPr>
      <w:r>
        <w:t xml:space="preserve">6.3 </w:t>
      </w:r>
      <w:r>
        <w:tab/>
        <w:t xml:space="preserve">3.3 </w:t>
      </w:r>
      <w:r>
        <w:tab/>
        <w:t xml:space="preserve">6.0 </w:t>
      </w:r>
      <w:r>
        <w:tab/>
        <w:t xml:space="preserve">2.5 </w:t>
      </w:r>
      <w:r>
        <w:tab/>
        <w:t>3</w:t>
      </w:r>
    </w:p>
    <w:p w:rsidR="008F5A58" w:rsidRDefault="008F5A58" w:rsidP="00AA5340">
      <w:pPr>
        <w:spacing w:after="0"/>
      </w:pPr>
      <w:r>
        <w:t xml:space="preserve">5.8 </w:t>
      </w:r>
      <w:r>
        <w:tab/>
        <w:t xml:space="preserve">2.7 </w:t>
      </w:r>
      <w:r>
        <w:tab/>
        <w:t xml:space="preserve">5.1 </w:t>
      </w:r>
      <w:r>
        <w:tab/>
        <w:t xml:space="preserve">1.9 </w:t>
      </w:r>
      <w:r>
        <w:tab/>
        <w:t>3</w:t>
      </w:r>
    </w:p>
    <w:p w:rsidR="008F5A58" w:rsidRDefault="008F5A58" w:rsidP="00AA5340">
      <w:pPr>
        <w:spacing w:after="0"/>
      </w:pPr>
      <w:r>
        <w:t xml:space="preserve">7.1 </w:t>
      </w:r>
      <w:r>
        <w:tab/>
        <w:t xml:space="preserve">3.0 </w:t>
      </w:r>
      <w:r>
        <w:tab/>
        <w:t xml:space="preserve">5.9 </w:t>
      </w:r>
      <w:r>
        <w:tab/>
        <w:t xml:space="preserve">2.1 </w:t>
      </w:r>
      <w:r>
        <w:tab/>
        <w:t>3</w:t>
      </w:r>
    </w:p>
    <w:p w:rsidR="008F5A58" w:rsidRDefault="008F5A58" w:rsidP="00AA5340">
      <w:pPr>
        <w:spacing w:after="0"/>
      </w:pPr>
      <w:r>
        <w:t xml:space="preserve">4.9 </w:t>
      </w:r>
      <w:r>
        <w:tab/>
        <w:t xml:space="preserve">2.5 </w:t>
      </w:r>
      <w:r>
        <w:tab/>
        <w:t xml:space="preserve">4.5 </w:t>
      </w:r>
      <w:r>
        <w:tab/>
        <w:t xml:space="preserve">1.7 </w:t>
      </w:r>
      <w:r>
        <w:tab/>
        <w:t>3</w:t>
      </w:r>
    </w:p>
    <w:p w:rsidR="008F5A58" w:rsidRDefault="008F5A58" w:rsidP="00AA5340">
      <w:pPr>
        <w:spacing w:after="0"/>
      </w:pPr>
      <w:r>
        <w:t xml:space="preserve">7.3 </w:t>
      </w:r>
      <w:r>
        <w:tab/>
        <w:t>2.9</w:t>
      </w:r>
      <w:r>
        <w:tab/>
        <w:t xml:space="preserve">6.3 </w:t>
      </w:r>
      <w:r>
        <w:tab/>
        <w:t>1.8</w:t>
      </w:r>
      <w:r>
        <w:tab/>
        <w:t xml:space="preserve"> 3</w:t>
      </w:r>
    </w:p>
    <w:p w:rsidR="008F5A58" w:rsidRDefault="008F5A58" w:rsidP="00AA5340">
      <w:pPr>
        <w:spacing w:after="0"/>
      </w:pPr>
      <w:r>
        <w:t xml:space="preserve">6.7 </w:t>
      </w:r>
      <w:r>
        <w:tab/>
        <w:t xml:space="preserve">2.5 </w:t>
      </w:r>
      <w:r>
        <w:tab/>
        <w:t xml:space="preserve">5.8 </w:t>
      </w:r>
      <w:r>
        <w:tab/>
        <w:t xml:space="preserve">1.8 </w:t>
      </w:r>
      <w:r>
        <w:tab/>
        <w:t>3</w:t>
      </w:r>
    </w:p>
    <w:p w:rsidR="005529D4" w:rsidRDefault="005529D4" w:rsidP="00AA5340">
      <w:pPr>
        <w:spacing w:after="0"/>
      </w:pPr>
    </w:p>
    <w:p w:rsidR="005529D4" w:rsidRDefault="005529D4" w:rsidP="00AA5340">
      <w:pPr>
        <w:spacing w:after="0"/>
      </w:pPr>
      <w:r>
        <w:t>You will need to select at random a subset of data from each class and use that for training.  Then you will use the remainin</w:t>
      </w:r>
      <w:r w:rsidR="0052536E">
        <w:t>g data points for test purposes.</w:t>
      </w:r>
    </w:p>
    <w:p w:rsidR="00F170AC" w:rsidRDefault="005529D4" w:rsidP="00AA5340">
      <w:pPr>
        <w:spacing w:after="0"/>
      </w:pPr>
      <w:r>
        <w:t xml:space="preserve"> </w:t>
      </w:r>
      <w:r w:rsidR="008F5A58">
        <w:t>The attributes are real-valued</w:t>
      </w:r>
      <w:r w:rsidR="00AA5340">
        <w:t>, so you will need to discretiz</w:t>
      </w:r>
      <w:r w:rsidR="008F5A58">
        <w:t xml:space="preserve">e them, that is, to divide the range of an attribute into intervals (and eventually label them).  </w:t>
      </w:r>
    </w:p>
    <w:p w:rsidR="00F170AC" w:rsidRDefault="00F170AC" w:rsidP="00AA5340">
      <w:pPr>
        <w:spacing w:after="0"/>
      </w:pPr>
    </w:p>
    <w:p w:rsidR="005529D4" w:rsidRDefault="008F5A58" w:rsidP="00AA5340">
      <w:pPr>
        <w:spacing w:after="0"/>
      </w:pPr>
      <w:r>
        <w:t xml:space="preserve">One way to </w:t>
      </w:r>
      <w:r w:rsidR="00F170AC">
        <w:t>discretize the data for this assignment is</w:t>
      </w:r>
      <w:r w:rsidR="005529D4">
        <w:t xml:space="preserve"> as follows: </w:t>
      </w:r>
    </w:p>
    <w:p w:rsidR="0013372B" w:rsidRDefault="0013372B" w:rsidP="00AA5340">
      <w:pPr>
        <w:spacing w:after="0"/>
      </w:pPr>
    </w:p>
    <w:p w:rsidR="008F5A58" w:rsidRDefault="005529D4" w:rsidP="0013372B">
      <w:pPr>
        <w:pStyle w:val="ListParagraph"/>
        <w:numPr>
          <w:ilvl w:val="0"/>
          <w:numId w:val="3"/>
        </w:numPr>
        <w:spacing w:after="0"/>
      </w:pPr>
      <w:r>
        <w:t>For each attribute, collect all the values of that attribute that appear in training examples, order them.</w:t>
      </w:r>
    </w:p>
    <w:p w:rsidR="005529D4" w:rsidRDefault="005529D4" w:rsidP="00AA5340">
      <w:pPr>
        <w:pStyle w:val="ListParagraph"/>
        <w:numPr>
          <w:ilvl w:val="0"/>
          <w:numId w:val="3"/>
        </w:numPr>
        <w:spacing w:after="0"/>
      </w:pPr>
      <w:r>
        <w:t>Identify uninterrupted runs of values that correspond to one class only;</w:t>
      </w:r>
      <w:r w:rsidR="0013372B">
        <w:t xml:space="preserve"> (</w:t>
      </w:r>
      <w:r>
        <w:t>If a value appears in more than one class, consider for it the class to which it is most often associated with.</w:t>
      </w:r>
      <w:r w:rsidR="0013372B">
        <w:t>)</w:t>
      </w:r>
    </w:p>
    <w:p w:rsidR="005529D4" w:rsidRDefault="005529D4" w:rsidP="00AA5340">
      <w:pPr>
        <w:spacing w:after="0"/>
      </w:pPr>
    </w:p>
    <w:p w:rsidR="005529D4" w:rsidRDefault="005529D4" w:rsidP="00AA5340">
      <w:pPr>
        <w:spacing w:after="0"/>
      </w:pPr>
      <w:r>
        <w:t xml:space="preserve">These runs become now the attribute values: that means that, for example, for sepal length, instead of values such as 5.2 you will have as value an interval [5.0, 5.7].  </w:t>
      </w:r>
    </w:p>
    <w:p w:rsidR="005529D4" w:rsidRDefault="005529D4" w:rsidP="00AA5340">
      <w:pPr>
        <w:spacing w:after="0"/>
      </w:pPr>
    </w:p>
    <w:p w:rsidR="005529D4" w:rsidRDefault="005529D4" w:rsidP="00AA5340">
      <w:pPr>
        <w:spacing w:after="0"/>
      </w:pPr>
      <w:r>
        <w:t>In the generalization hierarchy, allow for intermediate values:</w:t>
      </w:r>
    </w:p>
    <w:p w:rsidR="005529D4" w:rsidRDefault="005529D4" w:rsidP="00AA5340">
      <w:pPr>
        <w:pStyle w:val="ListParagraph"/>
        <w:numPr>
          <w:ilvl w:val="0"/>
          <w:numId w:val="1"/>
        </w:numPr>
        <w:spacing w:after="0"/>
      </w:pPr>
      <w:r>
        <w:t>Union of intervals to generalize two different intervals to obtain more general value.</w:t>
      </w:r>
    </w:p>
    <w:p w:rsidR="005529D4" w:rsidRDefault="005529D4" w:rsidP="00AA5340">
      <w:pPr>
        <w:pStyle w:val="ListParagraph"/>
        <w:numPr>
          <w:ilvl w:val="0"/>
          <w:numId w:val="1"/>
        </w:numPr>
        <w:spacing w:after="0"/>
      </w:pPr>
      <w:r>
        <w:t>Intersection of intervals to obtain more specific attribute value</w:t>
      </w:r>
    </w:p>
    <w:p w:rsidR="005529D4" w:rsidRDefault="005529D4" w:rsidP="00AA5340">
      <w:pPr>
        <w:spacing w:after="0"/>
      </w:pPr>
    </w:p>
    <w:p w:rsidR="00247523" w:rsidRPr="00247523" w:rsidRDefault="00247523" w:rsidP="00AA5340">
      <w:pPr>
        <w:spacing w:after="0"/>
        <w:rPr>
          <w:rFonts w:ascii="Courier New" w:hAnsi="Courier New" w:cs="Courier New"/>
          <w:b/>
        </w:rPr>
      </w:pPr>
      <w:proofErr w:type="spellStart"/>
      <w:r>
        <w:t>Matlab</w:t>
      </w:r>
      <w:proofErr w:type="spellEnd"/>
      <w:r>
        <w:t xml:space="preserve"> functions you may need: </w:t>
      </w:r>
      <w:r w:rsidRPr="00247523">
        <w:rPr>
          <w:rFonts w:ascii="Courier New" w:hAnsi="Courier New" w:cs="Courier New"/>
          <w:b/>
        </w:rPr>
        <w:t xml:space="preserve">unique, intersect, </w:t>
      </w:r>
      <w:proofErr w:type="spellStart"/>
      <w:r w:rsidRPr="00247523">
        <w:rPr>
          <w:rFonts w:ascii="Courier New" w:hAnsi="Courier New" w:cs="Courier New"/>
          <w:b/>
        </w:rPr>
        <w:t>setdiff</w:t>
      </w:r>
      <w:proofErr w:type="spellEnd"/>
      <w:r w:rsidRPr="00247523">
        <w:rPr>
          <w:rFonts w:ascii="Courier New" w:hAnsi="Courier New" w:cs="Courier New"/>
          <w:b/>
        </w:rPr>
        <w:t xml:space="preserve">, </w:t>
      </w:r>
      <w:proofErr w:type="spellStart"/>
      <w:r w:rsidRPr="00247523">
        <w:rPr>
          <w:rFonts w:ascii="Courier New" w:hAnsi="Courier New" w:cs="Courier New"/>
          <w:b/>
        </w:rPr>
        <w:t>setxor</w:t>
      </w:r>
      <w:proofErr w:type="spellEnd"/>
      <w:r w:rsidRPr="00247523">
        <w:rPr>
          <w:rFonts w:ascii="Courier New" w:hAnsi="Courier New" w:cs="Courier New"/>
          <w:b/>
        </w:rPr>
        <w:t xml:space="preserve">, </w:t>
      </w:r>
      <w:proofErr w:type="spellStart"/>
      <w:r w:rsidRPr="00247523">
        <w:rPr>
          <w:rFonts w:ascii="Courier New" w:hAnsi="Courier New" w:cs="Courier New"/>
          <w:b/>
        </w:rPr>
        <w:t>ismember</w:t>
      </w:r>
      <w:proofErr w:type="spellEnd"/>
    </w:p>
    <w:p w:rsidR="00247523" w:rsidRDefault="00247523" w:rsidP="00AA5340">
      <w:pPr>
        <w:spacing w:after="0"/>
        <w:rPr>
          <w:b/>
        </w:rPr>
      </w:pPr>
    </w:p>
    <w:p w:rsidR="005529D4" w:rsidRDefault="005529D4" w:rsidP="00AA5340">
      <w:pPr>
        <w:spacing w:after="0"/>
      </w:pPr>
      <w:r w:rsidRPr="00AA5340">
        <w:rPr>
          <w:b/>
        </w:rPr>
        <w:t>What to turn in</w:t>
      </w:r>
    </w:p>
    <w:p w:rsidR="005529D4" w:rsidRDefault="005529D4" w:rsidP="00AA5340">
      <w:pPr>
        <w:spacing w:after="0"/>
      </w:pPr>
      <w:r>
        <w:t>Your assignment should be uploaded on Blackboard.</w:t>
      </w:r>
    </w:p>
    <w:p w:rsidR="005529D4" w:rsidRDefault="005529D4" w:rsidP="00AA5340">
      <w:pPr>
        <w:spacing w:after="0"/>
        <w:rPr>
          <w:b/>
        </w:rPr>
      </w:pPr>
      <w:r>
        <w:t>Please turn in one fil</w:t>
      </w:r>
      <w:r w:rsidR="0013372B">
        <w:t xml:space="preserve">e only!  This file should be a </w:t>
      </w:r>
      <w:proofErr w:type="spellStart"/>
      <w:r w:rsidR="0013372B">
        <w:t>M</w:t>
      </w:r>
      <w:r>
        <w:t>atlab</w:t>
      </w:r>
      <w:proofErr w:type="spellEnd"/>
      <w:r>
        <w:t xml:space="preserve"> script (.m file) with the name </w:t>
      </w:r>
      <w:r w:rsidRPr="00AA5340">
        <w:rPr>
          <w:b/>
        </w:rPr>
        <w:t>NameAss2.m</w:t>
      </w:r>
      <w:r w:rsidR="00247523">
        <w:rPr>
          <w:b/>
        </w:rPr>
        <w:t>.  Each team member must upload their own file.  This file must contain at the top the names of all team members.</w:t>
      </w:r>
    </w:p>
    <w:p w:rsidR="00247523" w:rsidRDefault="00247523" w:rsidP="00AA5340">
      <w:pPr>
        <w:spacing w:after="0"/>
      </w:pPr>
    </w:p>
    <w:p w:rsidR="005529D4" w:rsidRDefault="0013372B" w:rsidP="00AA5340">
      <w:pPr>
        <w:spacing w:after="0"/>
      </w:pPr>
      <w:r>
        <w:t xml:space="preserve">In addition to the </w:t>
      </w:r>
      <w:proofErr w:type="spellStart"/>
      <w:r>
        <w:t>M</w:t>
      </w:r>
      <w:r w:rsidR="005529D4">
        <w:t>atlab</w:t>
      </w:r>
      <w:proofErr w:type="spellEnd"/>
      <w:r w:rsidR="005529D4">
        <w:t xml:space="preserve"> code (which I should be able to run) this file must contain exa</w:t>
      </w:r>
      <w:r w:rsidR="00AA5340">
        <w:t xml:space="preserve">mple runs included as comments. </w:t>
      </w:r>
    </w:p>
    <w:p w:rsidR="00AA5340" w:rsidRDefault="00AA5340" w:rsidP="00AA5340">
      <w:pPr>
        <w:spacing w:after="0"/>
      </w:pPr>
    </w:p>
    <w:p w:rsidR="00AA5340" w:rsidRDefault="00AA5340" w:rsidP="00AA5340">
      <w:pPr>
        <w:spacing w:after="0"/>
      </w:pPr>
    </w:p>
    <w:p w:rsidR="00AA5340" w:rsidRDefault="00AA5340" w:rsidP="00AA5340">
      <w:pPr>
        <w:spacing w:after="0"/>
      </w:pPr>
    </w:p>
    <w:p w:rsidR="00AA5340" w:rsidRDefault="00AA5340" w:rsidP="00AA5340">
      <w:pPr>
        <w:spacing w:after="0"/>
      </w:pPr>
    </w:p>
    <w:p w:rsidR="005529D4" w:rsidRDefault="005529D4" w:rsidP="00AA5340">
      <w:pPr>
        <w:spacing w:after="0"/>
      </w:pPr>
      <w:r>
        <w:t xml:space="preserve"> </w:t>
      </w:r>
    </w:p>
    <w:sectPr w:rsidR="005529D4" w:rsidSect="00AA53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A55E4"/>
    <w:multiLevelType w:val="hybridMultilevel"/>
    <w:tmpl w:val="B9D25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935BF"/>
    <w:multiLevelType w:val="hybridMultilevel"/>
    <w:tmpl w:val="AAD67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321EC"/>
    <w:multiLevelType w:val="hybridMultilevel"/>
    <w:tmpl w:val="1DDE4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37B"/>
    <w:rsid w:val="0013372B"/>
    <w:rsid w:val="00247523"/>
    <w:rsid w:val="004B401C"/>
    <w:rsid w:val="0052536E"/>
    <w:rsid w:val="005529D4"/>
    <w:rsid w:val="0061537B"/>
    <w:rsid w:val="008F5A58"/>
    <w:rsid w:val="00AA5340"/>
    <w:rsid w:val="00D34AD2"/>
    <w:rsid w:val="00E26CC6"/>
    <w:rsid w:val="00F170AC"/>
    <w:rsid w:val="00F5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A718CC-5276-480F-9E4F-C611F3F39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537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2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archive.ics.uci.edu/ml/datasets/Iri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Iris_flower_data_s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iffid6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AAEAAAD/////AQAAAAAAAAAMAgAAAEVDaGVtNFdvcmQuQ29yZSwgVmVyc2lvbj0xLjYuMC4wLCBDdWx0dXJlPW5ldXRyYWwsIFB1YmxpY0tleVRva2VuPW51bGwHAQAAAAABAAAAAAAAAAQgQ2hlbTRXb3JkLkNvcmUuQ29udHJvbFByb3BlcnRpZXMCAAAACw==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892F6440-FEAE-4C17-9255-EE01B75EC9F1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0</TotalTime>
  <Pages>2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Cincinnati</Company>
  <LinksUpToDate>false</LinksUpToDate>
  <CharactersWithSpaces>3140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aralescu</dc:creator>
  <cp:lastModifiedBy>Daniel Griffin</cp:lastModifiedBy>
  <cp:revision>2</cp:revision>
  <dcterms:created xsi:type="dcterms:W3CDTF">2015-10-20T13:37:00Z</dcterms:created>
  <dcterms:modified xsi:type="dcterms:W3CDTF">2015-10-20T13:37:00Z</dcterms:modified>
</cp:coreProperties>
</file>